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025" w:rsidRDefault="00242025">
      <w:pPr>
        <w:rPr>
          <w:rFonts w:hint="eastAsia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24202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24202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Order Number: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</w:rPr>
            </w:pPr>
            <w:r>
              <w:t>{{OrderNumber}}</w:t>
            </w:r>
          </w:p>
        </w:tc>
      </w:tr>
      <w:tr w:rsidR="0024202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Customer details: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</w:rPr>
            </w:pPr>
            <w:r>
              <w:t>{{FirstName}} {{LastName}}</w:t>
            </w:r>
          </w:p>
        </w:tc>
      </w:tr>
      <w:tr w:rsidR="0024202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Food items in order: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</w:rPr>
            </w:pPr>
            <w:r>
              <w:t>{{FoodItemsList}}</w:t>
            </w:r>
          </w:p>
        </w:tc>
      </w:tr>
      <w:tr w:rsidR="0024202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Time to deliver: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</w:rPr>
            </w:pPr>
            <w:r>
              <w:t>{{DeliveryTime}}</w:t>
            </w:r>
          </w:p>
        </w:tc>
      </w:tr>
      <w:tr w:rsidR="0024202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Total Price: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025" w:rsidRDefault="000678CC">
            <w:pPr>
              <w:spacing w:after="0" w:line="240" w:lineRule="auto"/>
              <w:jc w:val="center"/>
              <w:rPr>
                <w:rFonts w:hint="eastAsia"/>
              </w:rPr>
            </w:pPr>
            <w:r>
              <w:t>{{TotalPrice}}</w:t>
            </w:r>
          </w:p>
        </w:tc>
      </w:tr>
    </w:tbl>
    <w:p w:rsidR="00242025" w:rsidRDefault="00242025">
      <w:pPr>
        <w:rPr>
          <w:rFonts w:hint="eastAsia"/>
        </w:rPr>
      </w:pPr>
    </w:p>
    <w:sectPr w:rsidR="002420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678C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000000" w:rsidRDefault="000678C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678CC">
      <w:pPr>
        <w:spacing w:after="0" w:line="240" w:lineRule="auto"/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0678C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42025"/>
    <w:rsid w:val="000678CC"/>
    <w:rsid w:val="0024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BE1192-B903-4B3D-BE71-296CA3DE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S Mincho" w:hAnsi="Aptos" w:cs="Arial"/>
        <w:sz w:val="24"/>
        <w:szCs w:val="24"/>
        <w:lang w:val="en-US" w:eastAsia="ja-JP" w:bidi="ar-SA"/>
      </w:rPr>
    </w:rPrDefault>
    <w:pPrDefault>
      <w:pPr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Gothic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MS Gothic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MS Gothic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MS Gothic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MS Gothic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MS Gothic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MS Gothic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MS Gothic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MS Gothic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MS Gothic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MS Gothic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MS Gothic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MS Gothic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MS Gothic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MS Gothic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MS Gothic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MS Gothic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MS Gothic" w:cs="Times New Roman"/>
      <w:color w:val="272727"/>
    </w:rPr>
  </w:style>
  <w:style w:type="character" w:customStyle="1" w:styleId="TitleChar">
    <w:name w:val="Title Char"/>
    <w:basedOn w:val="DefaultParagraphFont"/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MS Gothic" w:cs="Times New Roma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rFonts w:eastAsia="MS Gothic" w:cs="Times New Roman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Стојановска Христина</dc:creator>
  <dc:description/>
  <cp:lastModifiedBy>app</cp:lastModifiedBy>
  <cp:revision>2</cp:revision>
  <dcterms:created xsi:type="dcterms:W3CDTF">2024-12-13T05:58:00Z</dcterms:created>
  <dcterms:modified xsi:type="dcterms:W3CDTF">2024-12-13T05:58:00Z</dcterms:modified>
</cp:coreProperties>
</file>